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-420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D400891" w14:textId="77777777" w:rsidTr="00864A98">
        <w:trPr>
          <w:trHeight w:hRule="exact" w:val="225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A01414D" w14:textId="2D3310EC" w:rsidR="00A1659D" w:rsidRPr="00A1659D" w:rsidRDefault="00674D27" w:rsidP="00864A98">
            <w:pPr>
              <w:pStyle w:val="Title"/>
              <w:rPr>
                <w:sz w:val="60"/>
                <w:szCs w:val="60"/>
              </w:rPr>
            </w:pPr>
            <w:r w:rsidRPr="00A1659D">
              <w:rPr>
                <w:sz w:val="60"/>
                <w:szCs w:val="60"/>
              </w:rPr>
              <w:t>RESUME</w:t>
            </w:r>
          </w:p>
          <w:p w14:paraId="29AAB94A" w14:textId="77777777" w:rsidR="00864A98" w:rsidRDefault="00864A98" w:rsidP="00864A98">
            <w:pPr>
              <w:pStyle w:val="Title"/>
              <w:jc w:val="left"/>
              <w:rPr>
                <w:color w:val="auto"/>
                <w:sz w:val="40"/>
                <w:szCs w:val="40"/>
              </w:rPr>
            </w:pPr>
          </w:p>
          <w:p w14:paraId="5395F454" w14:textId="1A1EC650" w:rsidR="00692703" w:rsidRPr="00864A98" w:rsidRDefault="00674D27" w:rsidP="00864A98">
            <w:pPr>
              <w:pStyle w:val="Title"/>
              <w:jc w:val="left"/>
              <w:rPr>
                <w:color w:val="auto"/>
                <w:sz w:val="40"/>
                <w:szCs w:val="40"/>
              </w:rPr>
            </w:pPr>
            <w:r w:rsidRPr="00864A98">
              <w:rPr>
                <w:color w:val="auto"/>
                <w:sz w:val="40"/>
                <w:szCs w:val="40"/>
              </w:rPr>
              <w:t>SUPRIYA GANGULA</w:t>
            </w:r>
          </w:p>
          <w:p w14:paraId="2DCECD95" w14:textId="79B7A0B0" w:rsidR="00692703" w:rsidRPr="00ED3BDB" w:rsidRDefault="00000000" w:rsidP="00864A98">
            <w:pPr>
              <w:pStyle w:val="ContactInfoEmphasis"/>
              <w:contextualSpacing w:val="0"/>
              <w:jc w:val="left"/>
              <w:rPr>
                <w:color w:val="0D0D0D" w:themeColor="text1" w:themeTint="F2"/>
                <w:sz w:val="24"/>
                <w:szCs w:val="24"/>
              </w:rPr>
            </w:pPr>
            <w:sdt>
              <w:sdtPr>
                <w:rPr>
                  <w:color w:val="0D0D0D" w:themeColor="text1" w:themeTint="F2"/>
                  <w:sz w:val="40"/>
                  <w:szCs w:val="40"/>
                </w:rPr>
                <w:alias w:val="Enter email:"/>
                <w:tag w:val="Enter email:"/>
                <w:id w:val="1154873695"/>
                <w:placeholder>
                  <w:docPart w:val="417B843AD08B40878F89B5C997CA04B0"/>
                </w:placeholder>
                <w:temporary/>
                <w:showingPlcHdr/>
                <w15:appearance w15:val="hidden"/>
              </w:sdtPr>
              <w:sdtEndPr>
                <w:rPr>
                  <w:color w:val="0D0D0D" w:themeColor="text1" w:themeTint="F2"/>
                  <w:sz w:val="24"/>
                  <w:szCs w:val="24"/>
                </w:rPr>
              </w:sdtEndPr>
              <w:sdtContent>
                <w:r w:rsidR="00C57FC6" w:rsidRPr="00ED3BDB">
                  <w:rPr>
                    <w:color w:val="0D0D0D" w:themeColor="text1" w:themeTint="F2"/>
                    <w:sz w:val="24"/>
                    <w:szCs w:val="24"/>
                  </w:rPr>
                  <w:t>Email</w:t>
                </w:r>
              </w:sdtContent>
            </w:sdt>
            <w:r w:rsidR="00692703" w:rsidRPr="00ED3BDB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="00674D27" w:rsidRPr="00ED3BDB">
              <w:rPr>
                <w:color w:val="0D0D0D" w:themeColor="text1" w:themeTint="F2"/>
                <w:sz w:val="24"/>
                <w:szCs w:val="24"/>
              </w:rPr>
              <w:t xml:space="preserve">: </w:t>
            </w:r>
            <w:hyperlink r:id="rId7" w:history="1">
              <w:r w:rsidR="00A1659D" w:rsidRPr="00ED3BDB">
                <w:rPr>
                  <w:rStyle w:val="Hyperlink"/>
                  <w:color w:val="0D0D0D" w:themeColor="text1" w:themeTint="F2"/>
                  <w:sz w:val="24"/>
                  <w:szCs w:val="24"/>
                </w:rPr>
                <w:t>gangulasupriya510@gmail.com</w:t>
              </w:r>
            </w:hyperlink>
          </w:p>
          <w:p w14:paraId="3ACB1DB9" w14:textId="1782B719" w:rsidR="00A1659D" w:rsidRPr="00A1659D" w:rsidRDefault="00A1659D" w:rsidP="00864A98">
            <w:pPr>
              <w:pStyle w:val="ContactInfoEmphasis"/>
              <w:contextualSpacing w:val="0"/>
              <w:jc w:val="left"/>
              <w:rPr>
                <w:sz w:val="24"/>
                <w:szCs w:val="24"/>
              </w:rPr>
            </w:pPr>
            <w:r w:rsidRPr="00ED3BDB">
              <w:rPr>
                <w:color w:val="0D0D0D" w:themeColor="text1" w:themeTint="F2"/>
                <w:sz w:val="24"/>
                <w:szCs w:val="24"/>
              </w:rPr>
              <w:t>Mobile: +91 93905 53043</w:t>
            </w:r>
          </w:p>
        </w:tc>
      </w:tr>
      <w:tr w:rsidR="009571D8" w:rsidRPr="00CF1A49" w14:paraId="4B4FE2B9" w14:textId="77777777" w:rsidTr="00864A98">
        <w:trPr>
          <w:trHeight w:val="652"/>
        </w:trPr>
        <w:tc>
          <w:tcPr>
            <w:tcW w:w="9360" w:type="dxa"/>
            <w:tcMar>
              <w:top w:w="432" w:type="dxa"/>
            </w:tcMar>
          </w:tcPr>
          <w:p w14:paraId="283921D7" w14:textId="1849EE34" w:rsidR="008349B8" w:rsidRPr="008349B8" w:rsidRDefault="008349B8" w:rsidP="00864A98">
            <w:pPr>
              <w:contextualSpacing w:val="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534E59">
              <w:rPr>
                <w:rFonts w:asciiTheme="majorHAnsi" w:hAnsiTheme="majorHAnsi"/>
                <w:b/>
                <w:bCs/>
                <w:color w:val="auto"/>
                <w:sz w:val="28"/>
                <w:szCs w:val="28"/>
              </w:rPr>
              <w:t>OBJECTIVE</w:t>
            </w:r>
          </w:p>
          <w:p w14:paraId="3C956BA8" w14:textId="25F0F6CF" w:rsidR="001755A8" w:rsidRPr="00864A98" w:rsidRDefault="008349B8" w:rsidP="00864A98">
            <w:pPr>
              <w:contextualSpacing w:val="0"/>
              <w:rPr>
                <w:sz w:val="24"/>
                <w:szCs w:val="24"/>
              </w:rPr>
            </w:pPr>
            <w:r w:rsidRPr="00864A98">
              <w:rPr>
                <w:sz w:val="24"/>
                <w:szCs w:val="24"/>
              </w:rPr>
              <w:t>My goal is to become associate with a company where I can utilize my skills and gain further experience while enhancing the company’s productivity and reputation.</w:t>
            </w:r>
          </w:p>
        </w:tc>
      </w:tr>
    </w:tbl>
    <w:sdt>
      <w:sdtPr>
        <w:alias w:val="Education:"/>
        <w:tag w:val="Education:"/>
        <w:id w:val="-1908763273"/>
        <w:placeholder>
          <w:docPart w:val="C35F50E6D0104E51AB778E200F9CF7A8"/>
        </w:placeholder>
        <w:temporary/>
        <w:showingPlcHdr/>
        <w15:appearance w15:val="hidden"/>
      </w:sdtPr>
      <w:sdtContent>
        <w:p w14:paraId="0E96A60C" w14:textId="77777777" w:rsidR="00DA59AA" w:rsidRPr="00CF1A49" w:rsidRDefault="00DA59AA" w:rsidP="0097790C">
          <w:pPr>
            <w:pStyle w:val="Heading1"/>
          </w:pPr>
          <w:r w:rsidRPr="00D3492A">
            <w:rPr>
              <w:sz w:val="26"/>
              <w:szCs w:val="26"/>
            </w:rPr>
            <w:t>Education</w:t>
          </w:r>
        </w:p>
      </w:sdtContent>
    </w:sdt>
    <w:tbl>
      <w:tblPr>
        <w:tblStyle w:val="TableGrid"/>
        <w:tblW w:w="516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647"/>
      </w:tblGrid>
      <w:tr w:rsidR="001D0BF1" w:rsidRPr="00CF1A49" w14:paraId="22613CF3" w14:textId="77777777" w:rsidTr="00864A98">
        <w:trPr>
          <w:trHeight w:val="2355"/>
        </w:trPr>
        <w:tc>
          <w:tcPr>
            <w:tcW w:w="9647" w:type="dxa"/>
          </w:tcPr>
          <w:p w14:paraId="3FFBF1F2" w14:textId="09F88457" w:rsidR="008349B8" w:rsidRPr="00ED3BDB" w:rsidRDefault="008349B8" w:rsidP="001D0BF1">
            <w:pPr>
              <w:pStyle w:val="Heading2"/>
              <w:contextualSpacing w:val="0"/>
              <w:outlineLvl w:val="1"/>
              <w:rPr>
                <w:color w:val="0D0D0D" w:themeColor="text1" w:themeTint="F2"/>
                <w:sz w:val="24"/>
                <w:szCs w:val="24"/>
              </w:rPr>
            </w:pPr>
            <w:r w:rsidRPr="00ED3BDB">
              <w:rPr>
                <w:color w:val="0D0D0D" w:themeColor="text1" w:themeTint="F2"/>
                <w:sz w:val="24"/>
                <w:szCs w:val="24"/>
              </w:rPr>
              <w:t>BTECH – COMPUTER SCIENCE ENGINEERING</w:t>
            </w:r>
            <w:r w:rsidR="00D2034C" w:rsidRPr="00ED3BDB">
              <w:rPr>
                <w:color w:val="0D0D0D" w:themeColor="text1" w:themeTint="F2"/>
                <w:sz w:val="24"/>
                <w:szCs w:val="24"/>
              </w:rPr>
              <w:t xml:space="preserve">                                                   -</w:t>
            </w:r>
          </w:p>
          <w:p w14:paraId="1DCDD4A8" w14:textId="225DF532" w:rsidR="001D0BF1" w:rsidRPr="00ED3BDB" w:rsidRDefault="008349B8" w:rsidP="001D0BF1">
            <w:pPr>
              <w:pStyle w:val="Heading2"/>
              <w:contextualSpacing w:val="0"/>
              <w:outlineLvl w:val="1"/>
              <w:rPr>
                <w:b w:val="0"/>
                <w:bCs/>
                <w:color w:val="0D0D0D" w:themeColor="text1" w:themeTint="F2"/>
                <w:sz w:val="24"/>
                <w:szCs w:val="24"/>
              </w:rPr>
            </w:pPr>
            <w:r w:rsidRPr="00ED3BDB">
              <w:rPr>
                <w:b w:val="0"/>
                <w:bCs/>
                <w:color w:val="0D0D0D" w:themeColor="text1" w:themeTint="F2"/>
                <w:sz w:val="24"/>
                <w:szCs w:val="24"/>
              </w:rPr>
              <w:t>BUCHEPALLI VENKAYAMMA SUBBAREDDY ENGINEERING COLLEGE</w:t>
            </w:r>
          </w:p>
          <w:p w14:paraId="2C1EBC3F" w14:textId="4AF56F0C" w:rsidR="00D2034C" w:rsidRPr="00ED3BDB" w:rsidRDefault="00D2034C" w:rsidP="00D2034C">
            <w:pPr>
              <w:pStyle w:val="Heading2"/>
              <w:contextualSpacing w:val="0"/>
              <w:outlineLvl w:val="1"/>
              <w:rPr>
                <w:b w:val="0"/>
                <w:bCs/>
                <w:color w:val="0D0D0D" w:themeColor="text1" w:themeTint="F2"/>
                <w:sz w:val="24"/>
                <w:szCs w:val="24"/>
              </w:rPr>
            </w:pPr>
            <w:r w:rsidRPr="00ED3BDB">
              <w:rPr>
                <w:b w:val="0"/>
                <w:bCs/>
                <w:color w:val="0D0D0D" w:themeColor="text1" w:themeTint="F2"/>
                <w:sz w:val="24"/>
                <w:szCs w:val="24"/>
              </w:rPr>
              <w:t>2015 – 2019 ------------- 70%</w:t>
            </w:r>
          </w:p>
          <w:p w14:paraId="44B1F454" w14:textId="77777777" w:rsidR="00864A98" w:rsidRPr="00ED3BDB" w:rsidRDefault="00864A98" w:rsidP="00D2034C">
            <w:pPr>
              <w:pStyle w:val="Heading2"/>
              <w:contextualSpacing w:val="0"/>
              <w:outlineLvl w:val="1"/>
              <w:rPr>
                <w:b w:val="0"/>
                <w:bCs/>
                <w:color w:val="0D0D0D" w:themeColor="text1" w:themeTint="F2"/>
                <w:sz w:val="24"/>
                <w:szCs w:val="24"/>
              </w:rPr>
            </w:pPr>
          </w:p>
          <w:p w14:paraId="03C86494" w14:textId="600B49E5" w:rsidR="00D2034C" w:rsidRPr="00ED3BDB" w:rsidRDefault="00D2034C" w:rsidP="00D2034C">
            <w:pPr>
              <w:pStyle w:val="Heading2"/>
              <w:contextualSpacing w:val="0"/>
              <w:outlineLvl w:val="1"/>
              <w:rPr>
                <w:b w:val="0"/>
                <w:bCs/>
                <w:color w:val="0D0D0D" w:themeColor="text1" w:themeTint="F2"/>
                <w:sz w:val="24"/>
                <w:szCs w:val="24"/>
              </w:rPr>
            </w:pPr>
            <w:r w:rsidRPr="00ED3BDB">
              <w:rPr>
                <w:color w:val="0D0D0D" w:themeColor="text1" w:themeTint="F2"/>
                <w:sz w:val="24"/>
                <w:szCs w:val="24"/>
              </w:rPr>
              <w:t>INTERMEDIATE</w:t>
            </w:r>
          </w:p>
          <w:p w14:paraId="39C727C1" w14:textId="77777777" w:rsidR="00D2034C" w:rsidRPr="00ED3BDB" w:rsidRDefault="00D2034C" w:rsidP="00D2034C">
            <w:pPr>
              <w:pStyle w:val="Heading2"/>
              <w:contextualSpacing w:val="0"/>
              <w:outlineLvl w:val="1"/>
              <w:rPr>
                <w:b w:val="0"/>
                <w:bCs/>
                <w:color w:val="0D0D0D" w:themeColor="text1" w:themeTint="F2"/>
                <w:sz w:val="24"/>
                <w:szCs w:val="24"/>
              </w:rPr>
            </w:pPr>
            <w:r w:rsidRPr="00ED3BDB">
              <w:rPr>
                <w:b w:val="0"/>
                <w:bCs/>
                <w:color w:val="0D0D0D" w:themeColor="text1" w:themeTint="F2"/>
                <w:sz w:val="24"/>
                <w:szCs w:val="24"/>
              </w:rPr>
              <w:t>SRI SARASWATHI JUNIOR COLLEGE</w:t>
            </w:r>
          </w:p>
          <w:p w14:paraId="7C63F955" w14:textId="30ABFD19" w:rsidR="007538DC" w:rsidRPr="00ED3BDB" w:rsidRDefault="00D2034C" w:rsidP="00D3492A">
            <w:pPr>
              <w:pStyle w:val="Heading2"/>
              <w:contextualSpacing w:val="0"/>
              <w:outlineLvl w:val="1"/>
              <w:rPr>
                <w:b w:val="0"/>
                <w:bCs/>
                <w:color w:val="0D0D0D" w:themeColor="text1" w:themeTint="F2"/>
                <w:sz w:val="24"/>
                <w:szCs w:val="24"/>
              </w:rPr>
            </w:pPr>
            <w:r w:rsidRPr="00ED3BDB">
              <w:rPr>
                <w:b w:val="0"/>
                <w:bCs/>
                <w:color w:val="0D0D0D" w:themeColor="text1" w:themeTint="F2"/>
                <w:sz w:val="24"/>
                <w:szCs w:val="24"/>
              </w:rPr>
              <w:t>2013 – 2015 --------------75%</w:t>
            </w:r>
            <w:r w:rsidR="00534E59" w:rsidRPr="00ED3BDB">
              <w:rPr>
                <w:color w:val="0D0D0D" w:themeColor="text1" w:themeTint="F2"/>
                <w:sz w:val="24"/>
                <w:szCs w:val="24"/>
              </w:rPr>
              <w:tab/>
            </w:r>
          </w:p>
        </w:tc>
      </w:tr>
      <w:tr w:rsidR="00D2034C" w:rsidRPr="00CF1A49" w14:paraId="530EA159" w14:textId="77777777" w:rsidTr="00864A98">
        <w:trPr>
          <w:trHeight w:val="906"/>
        </w:trPr>
        <w:tc>
          <w:tcPr>
            <w:tcW w:w="9647" w:type="dxa"/>
            <w:tcMar>
              <w:top w:w="216" w:type="dxa"/>
            </w:tcMar>
          </w:tcPr>
          <w:p w14:paraId="23487A79" w14:textId="772C47A6" w:rsidR="00D2034C" w:rsidRPr="00ED3BDB" w:rsidRDefault="00D2034C" w:rsidP="00D2034C">
            <w:pPr>
              <w:pStyle w:val="Heading2"/>
              <w:contextualSpacing w:val="0"/>
              <w:outlineLvl w:val="1"/>
              <w:rPr>
                <w:b w:val="0"/>
                <w:bCs/>
                <w:color w:val="0D0D0D" w:themeColor="text1" w:themeTint="F2"/>
                <w:sz w:val="24"/>
                <w:szCs w:val="24"/>
              </w:rPr>
            </w:pPr>
            <w:r w:rsidRPr="00ED3BDB">
              <w:rPr>
                <w:bCs/>
                <w:color w:val="0D0D0D" w:themeColor="text1" w:themeTint="F2"/>
                <w:sz w:val="24"/>
                <w:szCs w:val="24"/>
              </w:rPr>
              <w:t>SSC</w:t>
            </w:r>
          </w:p>
          <w:p w14:paraId="2E8F270F" w14:textId="199EFC79" w:rsidR="00D2034C" w:rsidRPr="00ED3BDB" w:rsidRDefault="00D2034C" w:rsidP="00D2034C">
            <w:pPr>
              <w:pStyle w:val="Heading2"/>
              <w:contextualSpacing w:val="0"/>
              <w:outlineLvl w:val="1"/>
              <w:rPr>
                <w:b w:val="0"/>
                <w:bCs/>
                <w:color w:val="0D0D0D" w:themeColor="text1" w:themeTint="F2"/>
                <w:sz w:val="24"/>
                <w:szCs w:val="24"/>
              </w:rPr>
            </w:pPr>
            <w:r w:rsidRPr="00ED3BDB">
              <w:rPr>
                <w:b w:val="0"/>
                <w:bCs/>
                <w:color w:val="0D0D0D" w:themeColor="text1" w:themeTint="F2"/>
                <w:sz w:val="24"/>
                <w:szCs w:val="24"/>
              </w:rPr>
              <w:t>SRI PRAGATHI HIGH SCHOOL</w:t>
            </w:r>
          </w:p>
          <w:p w14:paraId="12BC0B6A" w14:textId="42A2557C" w:rsidR="00D2034C" w:rsidRPr="00ED3BDB" w:rsidRDefault="00D2034C" w:rsidP="00D2034C">
            <w:pPr>
              <w:pStyle w:val="Heading2"/>
              <w:contextualSpacing w:val="0"/>
              <w:outlineLvl w:val="1"/>
              <w:rPr>
                <w:b w:val="0"/>
                <w:bCs/>
                <w:color w:val="0D0D0D" w:themeColor="text1" w:themeTint="F2"/>
                <w:sz w:val="24"/>
                <w:szCs w:val="24"/>
              </w:rPr>
            </w:pPr>
            <w:r w:rsidRPr="00ED3BDB">
              <w:rPr>
                <w:b w:val="0"/>
                <w:bCs/>
                <w:color w:val="0D0D0D" w:themeColor="text1" w:themeTint="F2"/>
                <w:sz w:val="24"/>
                <w:szCs w:val="24"/>
              </w:rPr>
              <w:t>2012 – 2013 --------------70%</w:t>
            </w:r>
          </w:p>
        </w:tc>
      </w:tr>
    </w:tbl>
    <w:sdt>
      <w:sdtPr>
        <w:alias w:val="Skills:"/>
        <w:tag w:val="Skills:"/>
        <w:id w:val="-1392877668"/>
        <w:placeholder>
          <w:docPart w:val="B583E8EE4AA2401F991886083A6D1F0B"/>
        </w:placeholder>
        <w:temporary/>
        <w:showingPlcHdr/>
        <w15:appearance w15:val="hidden"/>
      </w:sdtPr>
      <w:sdtContent>
        <w:p w14:paraId="7350A3E1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75C49D54" w14:textId="77777777" w:rsidTr="00CF1A49">
        <w:tc>
          <w:tcPr>
            <w:tcW w:w="4675" w:type="dxa"/>
          </w:tcPr>
          <w:p w14:paraId="77ABD2B1" w14:textId="3DAE728B" w:rsidR="001E3120" w:rsidRPr="00D3492A" w:rsidRDefault="00AB6EE3" w:rsidP="00ED3BDB">
            <w:pPr>
              <w:pStyle w:val="ListBullet"/>
            </w:pPr>
            <w:r w:rsidRPr="00D3492A">
              <w:t>Backend Developer of</w:t>
            </w:r>
            <w:r w:rsidR="002D6F5A">
              <w:t xml:space="preserve"> </w:t>
            </w:r>
            <w:r w:rsidRPr="00D3492A">
              <w:t>PYTHON</w:t>
            </w:r>
          </w:p>
          <w:p w14:paraId="04E0809B" w14:textId="77777777" w:rsidR="001F4E6D" w:rsidRPr="00D3492A" w:rsidRDefault="00AB6EE3" w:rsidP="006E1507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D3492A">
              <w:rPr>
                <w:sz w:val="24"/>
                <w:szCs w:val="24"/>
              </w:rPr>
              <w:t>Programming language C and C++</w:t>
            </w:r>
          </w:p>
          <w:p w14:paraId="6CEAAFA6" w14:textId="77777777" w:rsidR="00AB6EE3" w:rsidRPr="002D6F5A" w:rsidRDefault="00AB6EE3" w:rsidP="006E1507">
            <w:pPr>
              <w:pStyle w:val="ListBullet"/>
              <w:contextualSpacing w:val="0"/>
            </w:pPr>
            <w:r w:rsidRPr="00D3492A">
              <w:rPr>
                <w:sz w:val="24"/>
                <w:szCs w:val="24"/>
              </w:rPr>
              <w:t>Basic Knowledge of HTML</w:t>
            </w:r>
          </w:p>
          <w:p w14:paraId="15BEB622" w14:textId="1FEB37D7" w:rsidR="002D6F5A" w:rsidRPr="006E1507" w:rsidRDefault="002D6F5A" w:rsidP="002D6F5A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75" w:type="dxa"/>
            <w:tcMar>
              <w:left w:w="360" w:type="dxa"/>
            </w:tcMar>
          </w:tcPr>
          <w:p w14:paraId="217738A4" w14:textId="07F00D71" w:rsidR="001E3120" w:rsidRPr="006E1507" w:rsidRDefault="001E3120" w:rsidP="00AB6EE3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14:paraId="319763ED" w14:textId="1BAE2A45" w:rsidR="001304A5" w:rsidRPr="00CF1A49" w:rsidRDefault="001304A5" w:rsidP="001304A5">
      <w:pPr>
        <w:pStyle w:val="Heading1"/>
      </w:pPr>
      <w:r>
        <w:t>STRENGTS</w:t>
      </w:r>
    </w:p>
    <w:tbl>
      <w:tblPr>
        <w:tblStyle w:val="TableGrid"/>
        <w:tblpPr w:leftFromText="180" w:rightFromText="180" w:vertAnchor="text" w:tblpY="1"/>
        <w:tblOverlap w:val="never"/>
        <w:tblW w:w="562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0530"/>
      </w:tblGrid>
      <w:tr w:rsidR="001304A5" w:rsidRPr="006E1507" w14:paraId="26659F75" w14:textId="77777777" w:rsidTr="001304A5">
        <w:trPr>
          <w:trHeight w:val="810"/>
        </w:trPr>
        <w:tc>
          <w:tcPr>
            <w:tcW w:w="10530" w:type="dxa"/>
          </w:tcPr>
          <w:p w14:paraId="37EEEF16" w14:textId="77777777" w:rsidR="001304A5" w:rsidRPr="00D3492A" w:rsidRDefault="001304A5" w:rsidP="00734B8F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D3492A">
              <w:rPr>
                <w:sz w:val="24"/>
                <w:szCs w:val="24"/>
              </w:rPr>
              <w:t>Time management skills</w:t>
            </w:r>
          </w:p>
          <w:p w14:paraId="43ED56D7" w14:textId="77777777" w:rsidR="00D3492A" w:rsidRPr="00D3492A" w:rsidRDefault="001304A5" w:rsidP="00D3492A">
            <w:pPr>
              <w:pStyle w:val="ListBullet"/>
              <w:contextualSpacing w:val="0"/>
            </w:pPr>
            <w:r w:rsidRPr="00D3492A">
              <w:rPr>
                <w:sz w:val="24"/>
                <w:szCs w:val="24"/>
              </w:rPr>
              <w:t>Willingness to learn and adapt new thing</w:t>
            </w:r>
            <w:r w:rsidR="00483A21" w:rsidRPr="00D3492A">
              <w:rPr>
                <w:sz w:val="24"/>
                <w:szCs w:val="24"/>
              </w:rPr>
              <w:t>s.</w:t>
            </w:r>
          </w:p>
          <w:p w14:paraId="63686306" w14:textId="77777777" w:rsidR="00D3492A" w:rsidRDefault="00D3492A" w:rsidP="00D3492A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rPr>
                <w:sz w:val="24"/>
                <w:szCs w:val="24"/>
              </w:rPr>
            </w:pPr>
          </w:p>
          <w:p w14:paraId="36ABC52F" w14:textId="5A3266E0" w:rsidR="00D3492A" w:rsidRPr="00CF1A49" w:rsidRDefault="00D3492A" w:rsidP="00D3492A">
            <w:pPr>
              <w:pStyle w:val="Heading1"/>
              <w:outlineLvl w:val="0"/>
            </w:pPr>
            <w:r>
              <w:t>LANGUAGES KNOWN</w:t>
            </w:r>
          </w:p>
          <w:tbl>
            <w:tblPr>
              <w:tblStyle w:val="TableGrid"/>
              <w:tblpPr w:leftFromText="180" w:rightFromText="180" w:vertAnchor="text" w:tblpY="1"/>
              <w:tblOverlap w:val="never"/>
              <w:tblW w:w="562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11846"/>
            </w:tblGrid>
            <w:tr w:rsidR="00D3492A" w:rsidRPr="006E1507" w14:paraId="516AE987" w14:textId="77777777" w:rsidTr="00734B8F">
              <w:trPr>
                <w:trHeight w:val="810"/>
              </w:trPr>
              <w:tc>
                <w:tcPr>
                  <w:tcW w:w="10530" w:type="dxa"/>
                </w:tcPr>
                <w:p w14:paraId="238DE8E6" w14:textId="77777777" w:rsidR="00D3492A" w:rsidRPr="00ED3BDB" w:rsidRDefault="00D3492A" w:rsidP="00D3492A">
                  <w:pPr>
                    <w:pStyle w:val="ListBullet"/>
                    <w:contextualSpacing w:val="0"/>
                  </w:pPr>
                  <w:r>
                    <w:rPr>
                      <w:sz w:val="24"/>
                      <w:szCs w:val="24"/>
                    </w:rPr>
                    <w:t>English and Telugu</w:t>
                  </w:r>
                </w:p>
                <w:p w14:paraId="162C96C6" w14:textId="3BEE0A18" w:rsidR="00ED3BDB" w:rsidRPr="00CF1A49" w:rsidRDefault="00ED3BDB" w:rsidP="00ED3BDB">
                  <w:pPr>
                    <w:pStyle w:val="Heading1"/>
                    <w:outlineLvl w:val="0"/>
                  </w:pPr>
                </w:p>
                <w:p w14:paraId="47A0EDE4" w14:textId="16155267" w:rsidR="00ED3BDB" w:rsidRPr="00ED3BDB" w:rsidRDefault="00ED3BDB" w:rsidP="00ED3BDB">
                  <w:pPr>
                    <w:pStyle w:val="Heading1"/>
                    <w:outlineLvl w:val="0"/>
                    <w:rPr>
                      <w:sz w:val="24"/>
                      <w:szCs w:val="24"/>
                    </w:rPr>
                  </w:pPr>
                  <w:proofErr w:type="gramStart"/>
                  <w:r>
                    <w:lastRenderedPageBreak/>
                    <w:t>Pro</w:t>
                  </w:r>
                  <w:r>
                    <w:t>Ject:</w:t>
                  </w:r>
                  <w:r>
                    <w:rPr>
                      <w:sz w:val="24"/>
                      <w:szCs w:val="24"/>
                    </w:rPr>
                    <w:t>ONLINE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FOOD DELIVERY APP</w:t>
                  </w:r>
                </w:p>
                <w:p w14:paraId="7F9D86EE" w14:textId="2F2A923B" w:rsidR="00ED3BDB" w:rsidRDefault="00ED3BDB" w:rsidP="00D3492A">
                  <w:pPr>
                    <w:pStyle w:val="ListBullet"/>
                    <w:contextualSpacing w:val="0"/>
                  </w:pPr>
                  <w:r>
                    <w:t xml:space="preserve">           I did my project online food delivery app. we are using functionalities </w:t>
                  </w:r>
                  <w:proofErr w:type="spellStart"/>
                  <w:r>
                    <w:t>json</w:t>
                  </w:r>
                  <w:proofErr w:type="spellEnd"/>
                  <w:r>
                    <w:t xml:space="preserve"> and python modules.</w:t>
                  </w:r>
                </w:p>
                <w:p w14:paraId="0F38AFD0" w14:textId="35B4F8C9" w:rsidR="00ED3BDB" w:rsidRDefault="0032099C" w:rsidP="00D3492A">
                  <w:pPr>
                    <w:pStyle w:val="ListBullet"/>
                    <w:contextualSpacing w:val="0"/>
                  </w:pPr>
                  <w:r>
                    <w:t xml:space="preserve">           The main objective of the project manage the details of food </w:t>
                  </w:r>
                  <w:proofErr w:type="spellStart"/>
                  <w:r>
                    <w:t>items,category,customer,order</w:t>
                  </w:r>
                  <w:proofErr w:type="spellEnd"/>
                  <w:r>
                    <w:t>,</w:t>
                  </w:r>
                  <w:r>
                    <w:br/>
                    <w:t xml:space="preserve">           confirm </w:t>
                  </w:r>
                  <w:proofErr w:type="spellStart"/>
                  <w:r>
                    <w:t>order,payment</w:t>
                  </w:r>
                  <w:proofErr w:type="spellEnd"/>
                  <w:r>
                    <w:t xml:space="preserve"> order.</w:t>
                  </w:r>
                </w:p>
                <w:p w14:paraId="1BEF966F" w14:textId="4BA121E1" w:rsidR="00ED3BDB" w:rsidRPr="006E1507" w:rsidRDefault="00ED3BDB" w:rsidP="00D3492A">
                  <w:pPr>
                    <w:pStyle w:val="ListBullet"/>
                    <w:contextualSpacing w:val="0"/>
                  </w:pPr>
                </w:p>
              </w:tc>
            </w:tr>
          </w:tbl>
          <w:p w14:paraId="38C987A5" w14:textId="0329532C" w:rsidR="00D3492A" w:rsidRPr="006E1507" w:rsidRDefault="00D3492A" w:rsidP="00D3492A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</w:tc>
      </w:tr>
    </w:tbl>
    <w:p w14:paraId="209D02A3" w14:textId="41EF9B1C" w:rsidR="001304A5" w:rsidRPr="00CF1A49" w:rsidRDefault="00B6621D" w:rsidP="001304A5">
      <w:pPr>
        <w:pStyle w:val="Heading1"/>
      </w:pPr>
      <w:r>
        <w:lastRenderedPageBreak/>
        <w:t>P</w:t>
      </w:r>
      <w:r w:rsidR="001304A5">
        <w:t>rofile</w:t>
      </w:r>
    </w:p>
    <w:tbl>
      <w:tblPr>
        <w:tblStyle w:val="TableGrid"/>
        <w:tblpPr w:leftFromText="180" w:rightFromText="180" w:vertAnchor="text" w:tblpY="1"/>
        <w:tblOverlap w:val="never"/>
        <w:tblW w:w="562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0530"/>
      </w:tblGrid>
      <w:tr w:rsidR="001304A5" w:rsidRPr="00D3492A" w14:paraId="4653A8ED" w14:textId="77777777" w:rsidTr="00734B8F">
        <w:tc>
          <w:tcPr>
            <w:tcW w:w="10530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64"/>
              <w:gridCol w:w="4364"/>
            </w:tblGrid>
            <w:tr w:rsidR="001304A5" w:rsidRPr="00D3492A" w14:paraId="6B69D4F2" w14:textId="77777777" w:rsidTr="00483A2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64" w:type="dxa"/>
                </w:tcPr>
                <w:p w14:paraId="12A7D305" w14:textId="7FE35405" w:rsidR="001304A5" w:rsidRPr="00D3492A" w:rsidRDefault="00483A21" w:rsidP="00483A21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uppressOverlap/>
                    <w:jc w:val="center"/>
                    <w:rPr>
                      <w:sz w:val="24"/>
                      <w:szCs w:val="24"/>
                    </w:rPr>
                  </w:pPr>
                  <w:r w:rsidRPr="00D3492A">
                    <w:rPr>
                      <w:sz w:val="24"/>
                      <w:szCs w:val="24"/>
                    </w:rPr>
                    <w:t>DOB</w:t>
                  </w:r>
                </w:p>
              </w:tc>
              <w:tc>
                <w:tcPr>
                  <w:tcW w:w="4364" w:type="dxa"/>
                </w:tcPr>
                <w:p w14:paraId="4B5733C4" w14:textId="186DF619" w:rsidR="001304A5" w:rsidRPr="00D3492A" w:rsidRDefault="00483A21" w:rsidP="00483A21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D3492A">
                    <w:rPr>
                      <w:sz w:val="24"/>
                      <w:szCs w:val="24"/>
                    </w:rPr>
                    <w:t>06-09-1997</w:t>
                  </w:r>
                </w:p>
              </w:tc>
            </w:tr>
            <w:tr w:rsidR="001304A5" w:rsidRPr="00D3492A" w14:paraId="7285DC41" w14:textId="77777777" w:rsidTr="00483A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64" w:type="dxa"/>
                </w:tcPr>
                <w:p w14:paraId="561B3396" w14:textId="6C6B3F09" w:rsidR="001304A5" w:rsidRPr="00D3492A" w:rsidRDefault="00483A21" w:rsidP="00483A21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uppressOverlap/>
                    <w:jc w:val="center"/>
                    <w:rPr>
                      <w:sz w:val="24"/>
                      <w:szCs w:val="24"/>
                    </w:rPr>
                  </w:pPr>
                  <w:r w:rsidRPr="00D3492A">
                    <w:rPr>
                      <w:sz w:val="24"/>
                      <w:szCs w:val="24"/>
                    </w:rPr>
                    <w:t>Father Name</w:t>
                  </w:r>
                </w:p>
              </w:tc>
              <w:tc>
                <w:tcPr>
                  <w:tcW w:w="4364" w:type="dxa"/>
                </w:tcPr>
                <w:p w14:paraId="6C96DC14" w14:textId="2951964A" w:rsidR="001304A5" w:rsidRPr="00D3492A" w:rsidRDefault="00483A21" w:rsidP="00483A21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D3492A">
                    <w:rPr>
                      <w:sz w:val="24"/>
                      <w:szCs w:val="24"/>
                    </w:rPr>
                    <w:t>Bhaskar Reddy G</w:t>
                  </w:r>
                </w:p>
              </w:tc>
            </w:tr>
            <w:tr w:rsidR="00483A21" w:rsidRPr="00D3492A" w14:paraId="659915AC" w14:textId="77777777" w:rsidTr="00483A21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64" w:type="dxa"/>
                </w:tcPr>
                <w:p w14:paraId="6D1C5918" w14:textId="2D65F953" w:rsidR="00483A21" w:rsidRPr="00D3492A" w:rsidRDefault="00483A21" w:rsidP="00483A21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uppressOverlap/>
                    <w:jc w:val="center"/>
                    <w:rPr>
                      <w:sz w:val="24"/>
                      <w:szCs w:val="24"/>
                    </w:rPr>
                  </w:pPr>
                  <w:r w:rsidRPr="00D3492A">
                    <w:rPr>
                      <w:sz w:val="24"/>
                      <w:szCs w:val="24"/>
                    </w:rPr>
                    <w:t>Gender</w:t>
                  </w:r>
                </w:p>
              </w:tc>
              <w:tc>
                <w:tcPr>
                  <w:tcW w:w="4364" w:type="dxa"/>
                </w:tcPr>
                <w:p w14:paraId="7392E647" w14:textId="72EC0A34" w:rsidR="00483A21" w:rsidRPr="00D3492A" w:rsidRDefault="00483A21" w:rsidP="00483A21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D3492A">
                    <w:rPr>
                      <w:sz w:val="24"/>
                      <w:szCs w:val="24"/>
                    </w:rPr>
                    <w:t>Female</w:t>
                  </w:r>
                </w:p>
              </w:tc>
            </w:tr>
            <w:tr w:rsidR="00483A21" w:rsidRPr="00D3492A" w14:paraId="73484817" w14:textId="77777777" w:rsidTr="00483A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64" w:type="dxa"/>
                </w:tcPr>
                <w:p w14:paraId="2D09B9F7" w14:textId="21BF8E62" w:rsidR="00483A21" w:rsidRPr="00D3492A" w:rsidRDefault="00483A21" w:rsidP="00483A21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uppressOverlap/>
                    <w:jc w:val="center"/>
                    <w:rPr>
                      <w:sz w:val="24"/>
                      <w:szCs w:val="24"/>
                    </w:rPr>
                  </w:pPr>
                  <w:r w:rsidRPr="00D3492A">
                    <w:rPr>
                      <w:sz w:val="24"/>
                      <w:szCs w:val="24"/>
                    </w:rPr>
                    <w:t>Nationality</w:t>
                  </w:r>
                </w:p>
              </w:tc>
              <w:tc>
                <w:tcPr>
                  <w:tcW w:w="4364" w:type="dxa"/>
                </w:tcPr>
                <w:p w14:paraId="69300BF9" w14:textId="77D01904" w:rsidR="00483A21" w:rsidRPr="00D3492A" w:rsidRDefault="00483A21" w:rsidP="00483A21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D3492A">
                    <w:rPr>
                      <w:sz w:val="24"/>
                      <w:szCs w:val="24"/>
                    </w:rPr>
                    <w:t>Indian</w:t>
                  </w:r>
                </w:p>
              </w:tc>
            </w:tr>
            <w:tr w:rsidR="00483A21" w:rsidRPr="00D3492A" w14:paraId="5AAEF0E6" w14:textId="77777777" w:rsidTr="00483A21">
              <w:trPr>
                <w:trHeight w:val="4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64" w:type="dxa"/>
                </w:tcPr>
                <w:p w14:paraId="436D8F00" w14:textId="402A1D3B" w:rsidR="00483A21" w:rsidRPr="00D3492A" w:rsidRDefault="00483A21" w:rsidP="00483A21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uppressOverlap/>
                    <w:jc w:val="center"/>
                    <w:rPr>
                      <w:sz w:val="24"/>
                      <w:szCs w:val="24"/>
                    </w:rPr>
                  </w:pPr>
                  <w:r w:rsidRPr="00D3492A">
                    <w:rPr>
                      <w:sz w:val="24"/>
                      <w:szCs w:val="24"/>
                    </w:rPr>
                    <w:t>Address</w:t>
                  </w:r>
                </w:p>
              </w:tc>
              <w:tc>
                <w:tcPr>
                  <w:tcW w:w="4364" w:type="dxa"/>
                </w:tcPr>
                <w:p w14:paraId="34AFE55D" w14:textId="77777777" w:rsidR="00A94286" w:rsidRDefault="00A94286" w:rsidP="00A94286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Quarter no. A-29,</w:t>
                  </w:r>
                </w:p>
                <w:p w14:paraId="6FE67120" w14:textId="240B38E4" w:rsidR="00A44941" w:rsidRDefault="00A44941" w:rsidP="00A94286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C</w:t>
                  </w:r>
                  <w:r w:rsidR="00A94286">
                    <w:rPr>
                      <w:sz w:val="24"/>
                      <w:szCs w:val="24"/>
                    </w:rPr>
                    <w:t>isf</w:t>
                  </w:r>
                  <w:proofErr w:type="spellEnd"/>
                  <w:r w:rsidR="00A94286">
                    <w:rPr>
                      <w:sz w:val="24"/>
                      <w:szCs w:val="24"/>
                    </w:rPr>
                    <w:t xml:space="preserve"> complex,</w:t>
                  </w:r>
                </w:p>
                <w:p w14:paraId="5F01C747" w14:textId="518FAE16" w:rsidR="00A44941" w:rsidRDefault="00A44941" w:rsidP="00A94286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D</w:t>
                  </w:r>
                  <w:r w:rsidR="00A94286">
                    <w:rPr>
                      <w:sz w:val="24"/>
                      <w:szCs w:val="24"/>
                    </w:rPr>
                    <w:t>eepanjali</w:t>
                  </w:r>
                  <w:proofErr w:type="spellEnd"/>
                  <w:r w:rsidR="00A9428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94286">
                    <w:rPr>
                      <w:sz w:val="24"/>
                      <w:szCs w:val="24"/>
                    </w:rPr>
                    <w:t>nagar</w:t>
                  </w:r>
                  <w:proofErr w:type="spellEnd"/>
                  <w:r w:rsidR="00A94286">
                    <w:rPr>
                      <w:sz w:val="24"/>
                      <w:szCs w:val="24"/>
                    </w:rPr>
                    <w:t>,</w:t>
                  </w:r>
                </w:p>
                <w:p w14:paraId="54519512" w14:textId="47D02964" w:rsidR="00A44941" w:rsidRDefault="00A44941" w:rsidP="00A94286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P</w:t>
                  </w:r>
                  <w:r w:rsidR="00A94286">
                    <w:rPr>
                      <w:sz w:val="24"/>
                      <w:szCs w:val="24"/>
                    </w:rPr>
                    <w:t>arawada</w:t>
                  </w:r>
                  <w:proofErr w:type="spellEnd"/>
                  <w:r w:rsidR="00A9428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94286">
                    <w:rPr>
                      <w:sz w:val="24"/>
                      <w:szCs w:val="24"/>
                    </w:rPr>
                    <w:t>mandalam</w:t>
                  </w:r>
                  <w:proofErr w:type="spellEnd"/>
                  <w:r w:rsidR="00A94286">
                    <w:rPr>
                      <w:sz w:val="24"/>
                      <w:szCs w:val="24"/>
                    </w:rPr>
                    <w:t>,</w:t>
                  </w:r>
                </w:p>
                <w:p w14:paraId="7E947CB0" w14:textId="58D0A955" w:rsidR="00483A21" w:rsidRDefault="00A94286" w:rsidP="00A94286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VISAKHAPATNAM,</w:t>
                  </w:r>
                </w:p>
                <w:p w14:paraId="57FCFAE5" w14:textId="37741F2C" w:rsidR="00A44941" w:rsidRDefault="00A44941" w:rsidP="00A94286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sz w:val="24"/>
                      <w:szCs w:val="24"/>
                    </w:rPr>
                    <w:t>STATE:Andhra</w:t>
                  </w:r>
                  <w:proofErr w:type="spellEnd"/>
                  <w:proofErr w:type="gramEnd"/>
                  <w:r>
                    <w:rPr>
                      <w:sz w:val="24"/>
                      <w:szCs w:val="24"/>
                    </w:rPr>
                    <w:t xml:space="preserve"> Pradesh</w:t>
                  </w:r>
                </w:p>
                <w:p w14:paraId="5363199F" w14:textId="77777777" w:rsidR="00A94286" w:rsidRDefault="00A94286" w:rsidP="00A94286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  <w:p w14:paraId="5D13C665" w14:textId="218055AA" w:rsidR="00A94286" w:rsidRPr="00D3492A" w:rsidRDefault="00A94286" w:rsidP="00A94286">
                  <w:pPr>
                    <w:pStyle w:val="ListBullet"/>
                    <w:framePr w:hSpace="180" w:wrap="around" w:vAnchor="text" w:hAnchor="text" w:y="1"/>
                    <w:numPr>
                      <w:ilvl w:val="0"/>
                      <w:numId w:val="0"/>
                    </w:numPr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2DBD3A9" w14:textId="63ED1E61" w:rsidR="001304A5" w:rsidRPr="00D3492A" w:rsidRDefault="001304A5" w:rsidP="001304A5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rPr>
                <w:sz w:val="24"/>
                <w:szCs w:val="24"/>
              </w:rPr>
            </w:pPr>
          </w:p>
        </w:tc>
      </w:tr>
    </w:tbl>
    <w:p w14:paraId="3C4B58B2" w14:textId="47F8DB1D" w:rsidR="00AB6EE3" w:rsidRPr="00D3492A" w:rsidRDefault="00AB6EE3" w:rsidP="00AB6EE3">
      <w:pPr>
        <w:rPr>
          <w:sz w:val="24"/>
          <w:szCs w:val="24"/>
        </w:rPr>
      </w:pPr>
      <w:r w:rsidRPr="00D3492A">
        <w:rPr>
          <w:sz w:val="24"/>
          <w:szCs w:val="24"/>
        </w:rPr>
        <w:br w:type="textWrapping" w:clear="all"/>
      </w:r>
    </w:p>
    <w:p w14:paraId="260C0A28" w14:textId="13CBF54E" w:rsidR="00AB6EE3" w:rsidRDefault="00B6621D" w:rsidP="00B6621D">
      <w:pPr>
        <w:pStyle w:val="Heading1"/>
        <w:jc w:val="center"/>
      </w:pPr>
      <w:r>
        <w:t>DECLERATIOn</w:t>
      </w:r>
    </w:p>
    <w:p w14:paraId="128E5CB9" w14:textId="7A87DF33" w:rsidR="00B6621D" w:rsidRDefault="00B6621D" w:rsidP="00B6621D">
      <w:pPr>
        <w:pStyle w:val="Heading1"/>
      </w:pPr>
    </w:p>
    <w:p w14:paraId="73F0B62B" w14:textId="5A0B97F8" w:rsidR="00AB6EE3" w:rsidRDefault="00B6621D" w:rsidP="006E1507">
      <w:r>
        <w:t>I hereby decl</w:t>
      </w:r>
      <w:r w:rsidR="00864A98">
        <w:t>a</w:t>
      </w:r>
      <w:r>
        <w:t>re that the information furnished</w:t>
      </w:r>
      <w:r w:rsidR="00864A98">
        <w:t xml:space="preserve"> above is true to the best of my knowledge.</w:t>
      </w:r>
    </w:p>
    <w:p w14:paraId="2E9EA62B" w14:textId="1D38D5FF" w:rsidR="00864A98" w:rsidRDefault="00864A98" w:rsidP="006E1507"/>
    <w:p w14:paraId="287651B5" w14:textId="5E295DD3" w:rsidR="00864A98" w:rsidRDefault="00864A98" w:rsidP="006E1507"/>
    <w:p w14:paraId="74015605" w14:textId="724DED02" w:rsidR="00864A98" w:rsidRDefault="00864A98" w:rsidP="006E1507"/>
    <w:p w14:paraId="328A54D9" w14:textId="7FE5CAB1" w:rsidR="00864A98" w:rsidRDefault="00864A98" w:rsidP="006E1507"/>
    <w:p w14:paraId="2D9DDB8B" w14:textId="1BFC2510" w:rsidR="00864A98" w:rsidRDefault="00864A98" w:rsidP="006E1507"/>
    <w:p w14:paraId="332687D1" w14:textId="10EBFDD3" w:rsidR="00864A98" w:rsidRDefault="00864A98" w:rsidP="00864A98">
      <w:r>
        <w:t>PLACE: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[SUPRIYA GANGULA]</w:t>
      </w:r>
    </w:p>
    <w:p w14:paraId="66B35818" w14:textId="520BD1F9" w:rsidR="00864A98" w:rsidRDefault="00864A98" w:rsidP="006E1507">
      <w:r>
        <w:t>DATE:</w:t>
      </w:r>
      <w:r>
        <w:tab/>
      </w:r>
      <w:r w:rsidR="00ED3BDB">
        <w:t>21/1/2023</w:t>
      </w:r>
      <w:r>
        <w:tab/>
      </w:r>
    </w:p>
    <w:p w14:paraId="580F950F" w14:textId="7FF3DE9E" w:rsidR="00AB6EE3" w:rsidRPr="006E1507" w:rsidRDefault="00AB6EE3" w:rsidP="006E1507"/>
    <w:sectPr w:rsidR="00AB6EE3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48E52" w14:textId="77777777" w:rsidR="00A60C10" w:rsidRDefault="00A60C10" w:rsidP="0068194B">
      <w:r>
        <w:separator/>
      </w:r>
    </w:p>
    <w:p w14:paraId="12F49358" w14:textId="77777777" w:rsidR="00A60C10" w:rsidRDefault="00A60C10"/>
    <w:p w14:paraId="4BC5493F" w14:textId="77777777" w:rsidR="00A60C10" w:rsidRDefault="00A60C10"/>
  </w:endnote>
  <w:endnote w:type="continuationSeparator" w:id="0">
    <w:p w14:paraId="5C598C21" w14:textId="77777777" w:rsidR="00A60C10" w:rsidRDefault="00A60C10" w:rsidP="0068194B">
      <w:r>
        <w:continuationSeparator/>
      </w:r>
    </w:p>
    <w:p w14:paraId="7261BC94" w14:textId="77777777" w:rsidR="00A60C10" w:rsidRDefault="00A60C10"/>
    <w:p w14:paraId="2A8C7DDE" w14:textId="77777777" w:rsidR="00A60C10" w:rsidRDefault="00A60C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AC9D2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1CD5D" w14:textId="77777777" w:rsidR="00A60C10" w:rsidRDefault="00A60C10" w:rsidP="0068194B">
      <w:r>
        <w:separator/>
      </w:r>
    </w:p>
    <w:p w14:paraId="68505D72" w14:textId="77777777" w:rsidR="00A60C10" w:rsidRDefault="00A60C10"/>
    <w:p w14:paraId="6E1DD77F" w14:textId="77777777" w:rsidR="00A60C10" w:rsidRDefault="00A60C10"/>
  </w:footnote>
  <w:footnote w:type="continuationSeparator" w:id="0">
    <w:p w14:paraId="1A63B165" w14:textId="77777777" w:rsidR="00A60C10" w:rsidRDefault="00A60C10" w:rsidP="0068194B">
      <w:r>
        <w:continuationSeparator/>
      </w:r>
    </w:p>
    <w:p w14:paraId="7D99214A" w14:textId="77777777" w:rsidR="00A60C10" w:rsidRDefault="00A60C10"/>
    <w:p w14:paraId="769F1D86" w14:textId="77777777" w:rsidR="00A60C10" w:rsidRDefault="00A60C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86A0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889A21F" wp14:editId="731D382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CA9AE2F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87507B96"/>
    <w:lvl w:ilvl="0">
      <w:start w:val="1"/>
      <w:numFmt w:val="bullet"/>
      <w:pStyle w:val="ListBullet"/>
      <w:lvlText w:val=""/>
      <w:lvlJc w:val="left"/>
      <w:pPr>
        <w:ind w:left="360" w:hanging="360"/>
      </w:pPr>
      <w:rPr>
        <w:rFonts w:ascii="Wingdings" w:hAnsi="Wingdings" w:hint="default"/>
        <w:color w:val="0D0D0D" w:themeColor="text1" w:themeTint="F2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77117712">
    <w:abstractNumId w:val="9"/>
  </w:num>
  <w:num w:numId="2" w16cid:durableId="17317029">
    <w:abstractNumId w:val="8"/>
  </w:num>
  <w:num w:numId="3" w16cid:durableId="586885909">
    <w:abstractNumId w:val="7"/>
  </w:num>
  <w:num w:numId="4" w16cid:durableId="341712961">
    <w:abstractNumId w:val="6"/>
  </w:num>
  <w:num w:numId="5" w16cid:durableId="385570530">
    <w:abstractNumId w:val="10"/>
  </w:num>
  <w:num w:numId="6" w16cid:durableId="1129973371">
    <w:abstractNumId w:val="3"/>
  </w:num>
  <w:num w:numId="7" w16cid:durableId="573978456">
    <w:abstractNumId w:val="11"/>
  </w:num>
  <w:num w:numId="8" w16cid:durableId="1155099242">
    <w:abstractNumId w:val="2"/>
  </w:num>
  <w:num w:numId="9" w16cid:durableId="116529612">
    <w:abstractNumId w:val="12"/>
  </w:num>
  <w:num w:numId="10" w16cid:durableId="249437037">
    <w:abstractNumId w:val="5"/>
  </w:num>
  <w:num w:numId="11" w16cid:durableId="858592725">
    <w:abstractNumId w:val="4"/>
  </w:num>
  <w:num w:numId="12" w16cid:durableId="560212668">
    <w:abstractNumId w:val="1"/>
  </w:num>
  <w:num w:numId="13" w16cid:durableId="522132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27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304A5"/>
    <w:rsid w:val="001427E1"/>
    <w:rsid w:val="00163668"/>
    <w:rsid w:val="00171566"/>
    <w:rsid w:val="00174676"/>
    <w:rsid w:val="001755A8"/>
    <w:rsid w:val="00181777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A2BDB"/>
    <w:rsid w:val="002B2958"/>
    <w:rsid w:val="002B3FC8"/>
    <w:rsid w:val="002D23C5"/>
    <w:rsid w:val="002D6137"/>
    <w:rsid w:val="002D6F5A"/>
    <w:rsid w:val="002E7E61"/>
    <w:rsid w:val="002F05E5"/>
    <w:rsid w:val="002F254D"/>
    <w:rsid w:val="002F30E4"/>
    <w:rsid w:val="00307140"/>
    <w:rsid w:val="00316DFF"/>
    <w:rsid w:val="0032099C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3A21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34E5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74D27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B101B"/>
    <w:rsid w:val="007C0566"/>
    <w:rsid w:val="007C606B"/>
    <w:rsid w:val="007E6A61"/>
    <w:rsid w:val="00801140"/>
    <w:rsid w:val="00803404"/>
    <w:rsid w:val="0083043F"/>
    <w:rsid w:val="00834955"/>
    <w:rsid w:val="008349B8"/>
    <w:rsid w:val="00855B59"/>
    <w:rsid w:val="00860461"/>
    <w:rsid w:val="0086487C"/>
    <w:rsid w:val="00864A98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59D"/>
    <w:rsid w:val="00A16DAA"/>
    <w:rsid w:val="00A24162"/>
    <w:rsid w:val="00A25023"/>
    <w:rsid w:val="00A270EA"/>
    <w:rsid w:val="00A34BA2"/>
    <w:rsid w:val="00A36F27"/>
    <w:rsid w:val="00A42E32"/>
    <w:rsid w:val="00A44941"/>
    <w:rsid w:val="00A46E63"/>
    <w:rsid w:val="00A51DC5"/>
    <w:rsid w:val="00A53DE1"/>
    <w:rsid w:val="00A60C10"/>
    <w:rsid w:val="00A615E1"/>
    <w:rsid w:val="00A755E8"/>
    <w:rsid w:val="00A93A5D"/>
    <w:rsid w:val="00A94286"/>
    <w:rsid w:val="00AB32F8"/>
    <w:rsid w:val="00AB610B"/>
    <w:rsid w:val="00AB6EE3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6621D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034C"/>
    <w:rsid w:val="00D243A9"/>
    <w:rsid w:val="00D305E5"/>
    <w:rsid w:val="00D3492A"/>
    <w:rsid w:val="00D37CD3"/>
    <w:rsid w:val="00D42789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D3BD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07B4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A165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angulasupriya51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rupathi%20reddy\AppData\Local\Microsoft\Office\16.0\DTS\en-US%7b06810392-3A29-4B80-B3E4-46097F1A67F2%7d\%7b85678D0C-FCE3-46BB-8355-6CB970034DF4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7B843AD08B40878F89B5C997CA0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CE6A2-E238-4C29-B53B-F72D5C70C81A}"/>
      </w:docPartPr>
      <w:docPartBody>
        <w:p w:rsidR="00D71336" w:rsidRDefault="00000000">
          <w:pPr>
            <w:pStyle w:val="417B843AD08B40878F89B5C997CA04B0"/>
          </w:pPr>
          <w:r w:rsidRPr="00CF1A49">
            <w:t>Email</w:t>
          </w:r>
        </w:p>
      </w:docPartBody>
    </w:docPart>
    <w:docPart>
      <w:docPartPr>
        <w:name w:val="C35F50E6D0104E51AB778E200F9CF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CB9E2-26AB-417D-B38E-3456D0C257E9}"/>
      </w:docPartPr>
      <w:docPartBody>
        <w:p w:rsidR="00D71336" w:rsidRDefault="00000000">
          <w:pPr>
            <w:pStyle w:val="C35F50E6D0104E51AB778E200F9CF7A8"/>
          </w:pPr>
          <w:r w:rsidRPr="00CF1A49">
            <w:t>Education</w:t>
          </w:r>
        </w:p>
      </w:docPartBody>
    </w:docPart>
    <w:docPart>
      <w:docPartPr>
        <w:name w:val="B583E8EE4AA2401F991886083A6D1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CD8A6-1493-423C-893B-30BFDBBD6092}"/>
      </w:docPartPr>
      <w:docPartBody>
        <w:p w:rsidR="00D71336" w:rsidRDefault="00000000">
          <w:pPr>
            <w:pStyle w:val="B583E8EE4AA2401F991886083A6D1F0B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F2"/>
    <w:rsid w:val="00570166"/>
    <w:rsid w:val="008B1886"/>
    <w:rsid w:val="009539F2"/>
    <w:rsid w:val="00C43284"/>
    <w:rsid w:val="00D71336"/>
    <w:rsid w:val="00EC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17B843AD08B40878F89B5C997CA04B0">
    <w:name w:val="417B843AD08B40878F89B5C997CA04B0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C35F50E6D0104E51AB778E200F9CF7A8">
    <w:name w:val="C35F50E6D0104E51AB778E200F9CF7A8"/>
  </w:style>
  <w:style w:type="paragraph" w:customStyle="1" w:styleId="B583E8EE4AA2401F991886083A6D1F0B">
    <w:name w:val="B583E8EE4AA2401F991886083A6D1F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{85678D0C-FCE3-46BB-8355-6CB970034DF4}tf16402488_win32</Template>
  <TotalTime>0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2023-01-21T16:22:00Z</dcterms:created>
  <dcterms:modified xsi:type="dcterms:W3CDTF">2023-01-21T16:22:00Z</dcterms:modified>
  <cp:category/>
</cp:coreProperties>
</file>